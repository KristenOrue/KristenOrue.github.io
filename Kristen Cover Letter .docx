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Your Name"/>
        <w:tag w:val="Your Name"/>
        <w:id w:val="1760865497"/>
        <w:placeholder>
          <w:docPart w:val="72DC70D331BA8F44AEA7D71B9E43B623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AC6117" w:rsidRDefault="0089776C">
          <w:pPr>
            <w:pStyle w:val="Name"/>
          </w:pPr>
          <w:r>
            <w:t xml:space="preserve"> </w:t>
          </w:r>
          <w:r w:rsidR="003442F9">
            <w:t xml:space="preserve">KRisten orue </w:t>
          </w:r>
        </w:p>
      </w:sdtContent>
    </w:sdt>
    <w:p w:rsidR="00281D1C" w:rsidRDefault="00AA4BC5" w:rsidP="00281D1C">
      <w:pPr>
        <w:pStyle w:val="SenderContactInfo"/>
      </w:pPr>
      <w:r>
        <w:t>480 NE Bellevue Drive apt 104 Bend OR, 97701</w:t>
      </w:r>
      <w:r w:rsidR="0048751C">
        <w:t xml:space="preserve"> | </w:t>
      </w:r>
      <w:r>
        <w:t>(407)873-2889</w:t>
      </w:r>
      <w:r w:rsidR="0048751C">
        <w:t xml:space="preserve"> | </w:t>
      </w:r>
      <w:hyperlink r:id="rId7" w:history="1">
        <w:r w:rsidR="00281D1C" w:rsidRPr="00E77D6C">
          <w:rPr>
            <w:rStyle w:val="Hyperlink"/>
          </w:rPr>
          <w:t>korue113@gmail.com</w:t>
        </w:r>
      </w:hyperlink>
    </w:p>
    <w:sdt>
      <w:sdtPr>
        <w:alias w:val="Enter Recipient Name:"/>
        <w:tag w:val="Enter Recipient Name:"/>
        <w:id w:val="696896679"/>
        <w:placeholder>
          <w:docPart w:val="1BDEC90CF5F37C40AA0B50FA4D0768A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48751C" w:rsidRDefault="004E28FE">
          <w:pPr>
            <w:pStyle w:val="RecipientContactInfo"/>
          </w:pPr>
          <w:r>
            <w:t xml:space="preserve">To Whom it may concern </w:t>
          </w:r>
        </w:p>
      </w:sdtContent>
    </w:sdt>
    <w:p w:rsidR="0048751C" w:rsidRDefault="00AA4BC5">
      <w:pPr>
        <w:pStyle w:val="RecipientContactInfo"/>
      </w:pPr>
      <w:r>
        <w:t>Five Talent</w:t>
      </w:r>
    </w:p>
    <w:p w:rsidR="00AA4BC5" w:rsidRDefault="00AA4BC5">
      <w:pPr>
        <w:pStyle w:val="RecipientContactInfo"/>
      </w:pPr>
      <w:r>
        <w:t xml:space="preserve">1001 SW </w:t>
      </w:r>
      <w:proofErr w:type="spellStart"/>
      <w:r>
        <w:t>Emkay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Suite 120 </w:t>
      </w:r>
    </w:p>
    <w:p w:rsidR="00AA4BC5" w:rsidRDefault="00AA4BC5">
      <w:pPr>
        <w:pStyle w:val="RecipientContactInfo"/>
      </w:pPr>
      <w:r>
        <w:t>Bend OR, 97702</w:t>
      </w:r>
    </w:p>
    <w:p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F5F707DB0FF0CF408E715E827F964AD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4E28FE">
            <w:t xml:space="preserve">To Whom it may concern </w:t>
          </w:r>
        </w:sdtContent>
      </w:sdt>
      <w:r>
        <w:t>:</w:t>
      </w:r>
    </w:p>
    <w:p w:rsidR="00C43D2D" w:rsidRDefault="00AA4BC5" w:rsidP="00AA4BC5">
      <w:r>
        <w:t>I am a</w:t>
      </w:r>
      <w:r w:rsidR="0082080E">
        <w:t xml:space="preserve"> creative problem solver working towards my BA in</w:t>
      </w:r>
      <w:r>
        <w:t xml:space="preserve"> Computer Science at OSU Cascades</w:t>
      </w:r>
      <w:r w:rsidR="00FD4A41">
        <w:t>.</w:t>
      </w:r>
      <w:r>
        <w:t xml:space="preserve"> </w:t>
      </w:r>
      <w:r w:rsidR="00A32C5A">
        <w:t>I am applying for an internship with Five Talents so that I can supplement my classroom learning skills with real on the job teamwork</w:t>
      </w:r>
      <w:r w:rsidR="00FD4A41">
        <w:t>.</w:t>
      </w:r>
      <w:r w:rsidR="00A32C5A">
        <w:t xml:space="preserve"> </w:t>
      </w:r>
      <w:r w:rsidR="00FD4A41">
        <w:t>I am eager to learn mor</w:t>
      </w:r>
      <w:r w:rsidR="000B060C">
        <w:t xml:space="preserve">e </w:t>
      </w:r>
      <w:r w:rsidR="00FD4A41">
        <w:t xml:space="preserve">about the </w:t>
      </w:r>
      <w:r w:rsidR="000B060C">
        <w:t>resources such as databases, languages, and CMS platforms that you currently have after over 17 years in business</w:t>
      </w:r>
      <w:r w:rsidR="00A228EA">
        <w:t>.</w:t>
      </w:r>
      <w:r w:rsidR="000B060C">
        <w:t xml:space="preserve"> </w:t>
      </w:r>
      <w:r w:rsidR="00A228EA">
        <w:t xml:space="preserve">I am </w:t>
      </w:r>
      <w:r w:rsidR="000B060C">
        <w:t>adaptab</w:t>
      </w:r>
      <w:r w:rsidR="00A228EA">
        <w:t>le</w:t>
      </w:r>
      <w:r w:rsidR="00C73891">
        <w:t>, creative,</w:t>
      </w:r>
      <w:r w:rsidR="000B060C">
        <w:t xml:space="preserve"> and </w:t>
      </w:r>
      <w:r w:rsidR="00A228EA">
        <w:t>eager</w:t>
      </w:r>
      <w:r w:rsidR="000B060C">
        <w:t xml:space="preserve"> to </w:t>
      </w:r>
      <w:r w:rsidR="00A228EA">
        <w:t xml:space="preserve">learn to </w:t>
      </w:r>
      <w:r w:rsidR="000B060C">
        <w:t>add more resources based on the cons</w:t>
      </w:r>
      <w:r w:rsidR="00B27EC7">
        <w:t>tant</w:t>
      </w:r>
      <w:r w:rsidR="000B060C">
        <w:t xml:space="preserve"> changing world of technology. My goal in choosing computer science is to never be complacent,</w:t>
      </w:r>
      <w:r w:rsidR="00A228EA">
        <w:t xml:space="preserve"> </w:t>
      </w:r>
      <w:r w:rsidR="000B060C">
        <w:t xml:space="preserve">always </w:t>
      </w:r>
      <w:r w:rsidR="00A228EA">
        <w:t>be learning, and</w:t>
      </w:r>
      <w:r w:rsidR="00B27EC7">
        <w:t xml:space="preserve"> having to creatively adapt to change</w:t>
      </w:r>
      <w:r w:rsidR="002410D5">
        <w:t xml:space="preserve">. </w:t>
      </w:r>
      <w:r w:rsidR="00BF5DA5">
        <w:t xml:space="preserve">Collaboration and creative problem solving was my job </w:t>
      </w:r>
      <w:r w:rsidR="00A228EA">
        <w:t>at Arbor Medical Staffing,</w:t>
      </w:r>
      <w:r w:rsidR="00592DFD">
        <w:t xml:space="preserve"> and is an everyday skill for me as a bartender in a </w:t>
      </w:r>
      <w:r w:rsidR="00A228EA">
        <w:t>Crux</w:t>
      </w:r>
      <w:r w:rsidR="00592DFD">
        <w:t xml:space="preserve">. </w:t>
      </w:r>
    </w:p>
    <w:p w:rsidR="00B27EC7" w:rsidRDefault="00592DFD" w:rsidP="00AA4BC5">
      <w:r>
        <w:t xml:space="preserve">In class we are taking a set of data and telling a story of our own using HTML, </w:t>
      </w:r>
      <w:r w:rsidR="004578A2">
        <w:t>CSS</w:t>
      </w:r>
      <w:r>
        <w:t xml:space="preserve">, </w:t>
      </w:r>
      <w:r w:rsidR="004578A2">
        <w:t xml:space="preserve">JavaScript, and </w:t>
      </w:r>
      <w:r>
        <w:t>SQL, alongside resources like Git</w:t>
      </w:r>
      <w:r w:rsidR="004578A2">
        <w:t>H</w:t>
      </w:r>
      <w:r>
        <w:t xml:space="preserve">ub, </w:t>
      </w:r>
      <w:proofErr w:type="spellStart"/>
      <w:r>
        <w:t>Gitkraken</w:t>
      </w:r>
      <w:proofErr w:type="spellEnd"/>
      <w:r>
        <w:t xml:space="preserve">, and </w:t>
      </w:r>
      <w:proofErr w:type="spellStart"/>
      <w:r>
        <w:t>VS</w:t>
      </w:r>
      <w:r w:rsidR="004578A2">
        <w:t>C</w:t>
      </w:r>
      <w:r>
        <w:t>ode</w:t>
      </w:r>
      <w:proofErr w:type="spellEnd"/>
      <w:r>
        <w:t xml:space="preserve"> to create a data visualization.</w:t>
      </w:r>
      <w:r w:rsidR="00C43D2D">
        <w:t xml:space="preserve"> It is an adventure filed with questions like “where do we start?” and “What am I doing wrong?” but learning to be comfortable in the setting of “I don’t know.” </w:t>
      </w:r>
      <w:r>
        <w:t xml:space="preserve"> We are constantly on discord posting code, fixing mistakes, and congratulating successes. I am a part of team of students learning from one another and look forward to an opportunity to learn more</w:t>
      </w:r>
      <w:r w:rsidR="00C43D2D">
        <w:t xml:space="preserve"> in real application.</w:t>
      </w:r>
    </w:p>
    <w:p w:rsidR="00C43D2D" w:rsidRDefault="00C43D2D" w:rsidP="00AA4BC5">
      <w:r>
        <w:t xml:space="preserve">My resume is attached and I look forward to meeting you to further discuss this internship. Thank you for your time and consideration of this application. </w:t>
      </w:r>
    </w:p>
    <w:p w:rsidR="00DC44C1" w:rsidRDefault="00C44DE5" w:rsidP="00DC44C1">
      <w:pPr>
        <w:pStyle w:val="Closing"/>
      </w:pPr>
      <w:r>
        <w:t>Sincerely</w:t>
      </w:r>
      <w:r w:rsidR="008B7970">
        <w:t>,</w:t>
      </w:r>
    </w:p>
    <w:p w:rsidR="00BC467A" w:rsidRDefault="003442F9" w:rsidP="00DC44C1">
      <w:pPr>
        <w:pStyle w:val="Closing"/>
      </w:pPr>
      <w:bookmarkStart w:id="0" w:name="_GoBack"/>
      <w:bookmarkEnd w:id="0"/>
      <w:r>
        <w:t xml:space="preserve">Kristen </w:t>
      </w:r>
      <w:proofErr w:type="spellStart"/>
      <w:r>
        <w:t>Orue</w:t>
      </w:r>
      <w:proofErr w:type="spellEnd"/>
      <w:r>
        <w:t xml:space="preserve"> </w:t>
      </w:r>
    </w:p>
    <w:sectPr w:rsidR="00BC467A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B80" w:rsidRDefault="002B0B80">
      <w:pPr>
        <w:spacing w:after="0" w:line="240" w:lineRule="auto"/>
      </w:pPr>
      <w:r>
        <w:separator/>
      </w:r>
    </w:p>
  </w:endnote>
  <w:endnote w:type="continuationSeparator" w:id="0">
    <w:p w:rsidR="002B0B80" w:rsidRDefault="002B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B80" w:rsidRDefault="002B0B80">
      <w:pPr>
        <w:spacing w:after="0" w:line="240" w:lineRule="auto"/>
      </w:pPr>
      <w:r>
        <w:separator/>
      </w:r>
    </w:p>
  </w:footnote>
  <w:footnote w:type="continuationSeparator" w:id="0">
    <w:p w:rsidR="002B0B80" w:rsidRDefault="002B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B745914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8CFB3DF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C5"/>
    <w:rsid w:val="000B060C"/>
    <w:rsid w:val="000B5B1E"/>
    <w:rsid w:val="002410D5"/>
    <w:rsid w:val="00251664"/>
    <w:rsid w:val="00281D1C"/>
    <w:rsid w:val="002B0B80"/>
    <w:rsid w:val="002B76AE"/>
    <w:rsid w:val="003442F9"/>
    <w:rsid w:val="0039400E"/>
    <w:rsid w:val="003A06C9"/>
    <w:rsid w:val="003A7CF2"/>
    <w:rsid w:val="003F5321"/>
    <w:rsid w:val="004121B3"/>
    <w:rsid w:val="00454827"/>
    <w:rsid w:val="004578A2"/>
    <w:rsid w:val="0048751C"/>
    <w:rsid w:val="004E28FE"/>
    <w:rsid w:val="00501646"/>
    <w:rsid w:val="00592DFD"/>
    <w:rsid w:val="0060706D"/>
    <w:rsid w:val="006378F5"/>
    <w:rsid w:val="00696167"/>
    <w:rsid w:val="00775AFB"/>
    <w:rsid w:val="0082080E"/>
    <w:rsid w:val="0089776C"/>
    <w:rsid w:val="008A4CE4"/>
    <w:rsid w:val="008B7970"/>
    <w:rsid w:val="00A228EA"/>
    <w:rsid w:val="00A32C5A"/>
    <w:rsid w:val="00A61943"/>
    <w:rsid w:val="00AA4BC5"/>
    <w:rsid w:val="00AA77E8"/>
    <w:rsid w:val="00AC6117"/>
    <w:rsid w:val="00B27EC7"/>
    <w:rsid w:val="00BC467A"/>
    <w:rsid w:val="00BF5DA5"/>
    <w:rsid w:val="00C43D2D"/>
    <w:rsid w:val="00C44DE5"/>
    <w:rsid w:val="00C73891"/>
    <w:rsid w:val="00DA0BC1"/>
    <w:rsid w:val="00DC44C1"/>
    <w:rsid w:val="00E5559C"/>
    <w:rsid w:val="00F72272"/>
    <w:rsid w:val="00F86C24"/>
    <w:rsid w:val="00F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92A15"/>
  <w15:chartTrackingRefBased/>
  <w15:docId w15:val="{DADADF2D-DEFF-5644-B749-95F37E4D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281D1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orue113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udiadean/Library/Containers/com.microsoft.Word/Data/Library/Application%20Support/Microsoft/Office/16.0/DTS/en-US%7b6848C326-6F83-9D46-83B7-DABE6857B122%7d/%7bE76F8A73-7245-E440-92E4-EC77AF1B2C02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DC70D331BA8F44AEA7D71B9E43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D0AFD-96E5-6141-89C7-9F738046F03B}"/>
      </w:docPartPr>
      <w:docPartBody>
        <w:p w:rsidR="00000000" w:rsidRDefault="00790167">
          <w:pPr>
            <w:pStyle w:val="72DC70D331BA8F44AEA7D71B9E43B623"/>
          </w:pPr>
          <w:r>
            <w:t>Your Name</w:t>
          </w:r>
        </w:p>
      </w:docPartBody>
    </w:docPart>
    <w:docPart>
      <w:docPartPr>
        <w:name w:val="1BDEC90CF5F37C40AA0B50FA4D076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203E3-9362-134F-A38E-0E659B30341E}"/>
      </w:docPartPr>
      <w:docPartBody>
        <w:p w:rsidR="00000000" w:rsidRDefault="00790167">
          <w:pPr>
            <w:pStyle w:val="1BDEC90CF5F37C40AA0B50FA4D0768AB"/>
          </w:pPr>
          <w:r>
            <w:t>Recipient</w:t>
          </w:r>
        </w:p>
      </w:docPartBody>
    </w:docPart>
    <w:docPart>
      <w:docPartPr>
        <w:name w:val="F5F707DB0FF0CF408E715E827F964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841C3-FC02-E741-9285-7130A93EC26E}"/>
      </w:docPartPr>
      <w:docPartBody>
        <w:p w:rsidR="00000000" w:rsidRDefault="00790167">
          <w:pPr>
            <w:pStyle w:val="F5F707DB0FF0CF408E715E827F964AD7"/>
          </w:pPr>
          <w:r>
            <w:t>Recipient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67"/>
    <w:rsid w:val="0079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70D331BA8F44AEA7D71B9E43B623">
    <w:name w:val="72DC70D331BA8F44AEA7D71B9E43B623"/>
  </w:style>
  <w:style w:type="paragraph" w:customStyle="1" w:styleId="310E82B0702FD94290DEFFA64E4B3446">
    <w:name w:val="310E82B0702FD94290DEFFA64E4B3446"/>
  </w:style>
  <w:style w:type="paragraph" w:customStyle="1" w:styleId="BF6949E52EFB03448378A3C6E1A34A06">
    <w:name w:val="BF6949E52EFB03448378A3C6E1A34A06"/>
  </w:style>
  <w:style w:type="paragraph" w:customStyle="1" w:styleId="99CF5AA13F7D6E4B94E60CF66C946756">
    <w:name w:val="99CF5AA13F7D6E4B94E60CF66C946756"/>
  </w:style>
  <w:style w:type="paragraph" w:customStyle="1" w:styleId="BA0E8B1852DD25489F07DE157CB3B8A4">
    <w:name w:val="BA0E8B1852DD25489F07DE157CB3B8A4"/>
  </w:style>
  <w:style w:type="paragraph" w:customStyle="1" w:styleId="1BDEC90CF5F37C40AA0B50FA4D0768AB">
    <w:name w:val="1BDEC90CF5F37C40AA0B50FA4D0768AB"/>
  </w:style>
  <w:style w:type="paragraph" w:customStyle="1" w:styleId="B6CF8AB0F5DAEB4DA57ED541CE6A30A2">
    <w:name w:val="B6CF8AB0F5DAEB4DA57ED541CE6A30A2"/>
  </w:style>
  <w:style w:type="paragraph" w:customStyle="1" w:styleId="592EDDD8D4043546B65649E65333B25B">
    <w:name w:val="592EDDD8D4043546B65649E65333B25B"/>
  </w:style>
  <w:style w:type="paragraph" w:customStyle="1" w:styleId="452EE46F1E744C4F8C3CEDCEB2AE9E0D">
    <w:name w:val="452EE46F1E744C4F8C3CEDCEB2AE9E0D"/>
  </w:style>
  <w:style w:type="paragraph" w:customStyle="1" w:styleId="F5F707DB0FF0CF408E715E827F964AD7">
    <w:name w:val="F5F707DB0FF0CF408E715E827F964AD7"/>
  </w:style>
  <w:style w:type="paragraph" w:customStyle="1" w:styleId="651F7BE8B75C4240B28C21C28CA55140">
    <w:name w:val="651F7BE8B75C4240B28C21C28CA55140"/>
  </w:style>
  <w:style w:type="paragraph" w:customStyle="1" w:styleId="23E7211F32230340BB5D38838DB5039D">
    <w:name w:val="23E7211F32230340BB5D38838DB5039D"/>
  </w:style>
  <w:style w:type="paragraph" w:customStyle="1" w:styleId="636658D4C93093468A759EF51DB23597">
    <w:name w:val="636658D4C93093468A759EF51DB23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100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KRisten orue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Dean</dc:creator>
  <cp:keywords>To Whom it may concern</cp:keywords>
  <dc:description/>
  <cp:lastModifiedBy>Claudia Dean</cp:lastModifiedBy>
  <cp:revision>28</cp:revision>
  <cp:lastPrinted>2018-11-14T19:32:00Z</cp:lastPrinted>
  <dcterms:created xsi:type="dcterms:W3CDTF">2018-11-13T17:36:00Z</dcterms:created>
  <dcterms:modified xsi:type="dcterms:W3CDTF">2018-11-14T23:06:00Z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